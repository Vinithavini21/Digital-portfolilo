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B7C6027" w14:textId="77777777" w:rsidTr="001B2ABD">
        <w:tc>
          <w:tcPr>
            <w:tcW w:w="3600" w:type="dxa"/>
          </w:tcPr>
          <w:p w14:paraId="617E07CC" w14:textId="77777777" w:rsidR="00DA6CC1" w:rsidRDefault="00DA6CC1" w:rsidP="003818C7">
            <w:pPr>
              <w:rPr>
                <w:noProof/>
              </w:rPr>
            </w:pPr>
          </w:p>
          <w:p w14:paraId="3C6D74A6" w14:textId="77777777" w:rsidR="00DA6CC1" w:rsidRDefault="00DA6CC1" w:rsidP="003818C7">
            <w:pPr>
              <w:rPr>
                <w:color w:val="000000" w:themeColor="text1"/>
              </w:rPr>
            </w:pPr>
          </w:p>
          <w:p w14:paraId="5B92BEA9" w14:textId="77777777" w:rsidR="00DA6CC1" w:rsidRDefault="00DA6CC1" w:rsidP="003818C7">
            <w:pPr>
              <w:rPr>
                <w:color w:val="000000" w:themeColor="text1"/>
              </w:rPr>
            </w:pPr>
          </w:p>
          <w:p w14:paraId="205EBF23" w14:textId="77777777" w:rsidR="00DA6CC1" w:rsidRDefault="00DA6CC1" w:rsidP="003818C7">
            <w:pPr>
              <w:rPr>
                <w:color w:val="000000" w:themeColor="text1"/>
              </w:rPr>
            </w:pPr>
          </w:p>
          <w:p w14:paraId="55DC2A28" w14:textId="24088A5F" w:rsidR="004D3011" w:rsidRPr="00BC2D1C" w:rsidRDefault="00554546" w:rsidP="003818C7">
            <w:pPr>
              <w:rPr>
                <w:color w:val="000000" w:themeColor="text1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BF811F6" wp14:editId="5EB85194">
                  <wp:extent cx="2209800" cy="4010377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895" cy="4037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20" w:type="dxa"/>
          </w:tcPr>
          <w:p w14:paraId="7A4A270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9C84A55" w14:textId="77777777" w:rsidR="003818C7" w:rsidRPr="003818C7" w:rsidRDefault="003818C7" w:rsidP="00036450">
            <w:pPr>
              <w:pStyle w:val="Heading2"/>
              <w:rPr>
                <w:sz w:val="96"/>
                <w:szCs w:val="96"/>
              </w:rPr>
            </w:pPr>
            <w:r w:rsidRPr="003818C7">
              <w:rPr>
                <w:sz w:val="96"/>
                <w:szCs w:val="96"/>
              </w:rPr>
              <w:t>Protfolio</w:t>
            </w:r>
          </w:p>
          <w:p w14:paraId="63D84C0F" w14:textId="77777777" w:rsidR="003818C7" w:rsidRDefault="003818C7" w:rsidP="00036450">
            <w:pPr>
              <w:pStyle w:val="Heading2"/>
            </w:pPr>
            <w:r>
              <w:t>resume</w:t>
            </w:r>
          </w:p>
          <w:sdt>
            <w:sdtPr>
              <w:id w:val="1049110328"/>
              <w:placeholder>
                <w:docPart w:val="AB816BFEC6F642C4A4B3EBAEAC9D165A"/>
              </w:placeholder>
              <w:temporary/>
              <w:showingPlcHdr/>
              <w15:appearance w15:val="hidden"/>
            </w:sdtPr>
            <w:sdtEndPr/>
            <w:sdtContent>
              <w:p w14:paraId="7BEAC997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944A681" w14:textId="77777777" w:rsidR="00036450" w:rsidRDefault="003818C7" w:rsidP="00036450">
            <w:r>
              <w:t xml:space="preserve">2018 _ 2021                    Government Girls </w:t>
            </w:r>
            <w:proofErr w:type="spellStart"/>
            <w:r>
              <w:t>Higer</w:t>
            </w:r>
            <w:proofErr w:type="spellEnd"/>
            <w:r>
              <w:t xml:space="preserve"> Secondary school</w:t>
            </w:r>
          </w:p>
          <w:p w14:paraId="59B49E6B" w14:textId="77777777" w:rsidR="003818C7" w:rsidRDefault="003818C7" w:rsidP="00036450">
            <w:r>
              <w:t xml:space="preserve">2020_2024                     BCA(Pursuing) at </w:t>
            </w:r>
            <w:proofErr w:type="spellStart"/>
            <w:r>
              <w:t>Thavathiru</w:t>
            </w:r>
            <w:proofErr w:type="spellEnd"/>
            <w:r>
              <w:t xml:space="preserve"> </w:t>
            </w:r>
            <w:proofErr w:type="spellStart"/>
            <w:r>
              <w:t>Santhaliga</w:t>
            </w:r>
            <w:proofErr w:type="spellEnd"/>
            <w:r>
              <w:t xml:space="preserve"> </w:t>
            </w:r>
            <w:proofErr w:type="spellStart"/>
            <w:r>
              <w:t>Adigalart</w:t>
            </w:r>
            <w:proofErr w:type="spellEnd"/>
          </w:p>
          <w:p w14:paraId="012E5CF2" w14:textId="77777777" w:rsidR="00517AB1" w:rsidRDefault="00517AB1" w:rsidP="00036450">
            <w:pPr>
              <w:pStyle w:val="Heading2"/>
            </w:pPr>
          </w:p>
          <w:p w14:paraId="6AB05CDE" w14:textId="77777777" w:rsidR="00036450" w:rsidRDefault="003818C7" w:rsidP="00036450">
            <w:pPr>
              <w:pStyle w:val="Heading2"/>
            </w:pPr>
            <w:r>
              <w:t>skills</w:t>
            </w:r>
          </w:p>
          <w:p w14:paraId="7561795D" w14:textId="01CC9473" w:rsidR="003818C7" w:rsidRDefault="003818C7" w:rsidP="003818C7">
            <w:r>
              <w:t xml:space="preserve">*CSS  </w:t>
            </w:r>
          </w:p>
          <w:p w14:paraId="3779D720" w14:textId="10EF50FF" w:rsidR="003818C7" w:rsidRPr="003818C7" w:rsidRDefault="003818C7" w:rsidP="003818C7">
            <w:r>
              <w:t>* HTML</w:t>
            </w:r>
            <w:r w:rsidR="00517AB1">
              <w:t xml:space="preserve"> </w:t>
            </w:r>
          </w:p>
          <w:p w14:paraId="583EC7A8" w14:textId="77777777" w:rsidR="00036450" w:rsidRPr="00036450" w:rsidRDefault="00036450" w:rsidP="00B359E4">
            <w:pPr>
              <w:pStyle w:val="Date"/>
            </w:pPr>
          </w:p>
          <w:p w14:paraId="7B7E5A7C" w14:textId="77777777" w:rsidR="00036450" w:rsidRDefault="00036450" w:rsidP="00036450">
            <w:r w:rsidRPr="00036450">
              <w:t xml:space="preserve"> </w:t>
            </w:r>
          </w:p>
          <w:p w14:paraId="39623AD0" w14:textId="77777777" w:rsidR="004D3011" w:rsidRDefault="004D3011" w:rsidP="00036450"/>
          <w:p w14:paraId="08770978" w14:textId="77777777" w:rsidR="00036450" w:rsidRDefault="00517AB1" w:rsidP="00036450">
            <w:pPr>
              <w:pStyle w:val="Heading2"/>
            </w:pPr>
            <w:r>
              <w:t>DETAILS</w:t>
            </w:r>
          </w:p>
          <w:p w14:paraId="59B2F425" w14:textId="77777777" w:rsidR="00036450" w:rsidRDefault="00517AB1" w:rsidP="004D3011">
            <w:pPr>
              <w:rPr>
                <w:noProof/>
                <w:color w:val="000000" w:themeColor="text1"/>
                <w:sz w:val="48"/>
                <w:szCs w:val="48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</w:t>
            </w:r>
            <w:r w:rsidRPr="00517AB1"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RESUME</w:t>
            </w:r>
          </w:p>
          <w:p w14:paraId="414D0815" w14:textId="77777777" w:rsidR="00517AB1" w:rsidRPr="00517AB1" w:rsidRDefault="00517AB1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noProof/>
                <w:color w:val="000000" w:themeColor="text1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noProof/>
                <w:color w:val="000000" w:themeColor="text1"/>
                <w:sz w:val="24"/>
                <w:szCs w:val="24"/>
                <w:lang w:eastAsia="en-US"/>
              </w:rPr>
              <w:t>Click here</w:t>
            </w:r>
          </w:p>
          <w:p w14:paraId="433BE2E6" w14:textId="77777777" w:rsidR="00517AB1" w:rsidRPr="00517AB1" w:rsidRDefault="00517AB1" w:rsidP="004D3011">
            <w:pPr>
              <w:rPr>
                <w:color w:val="FFFFFF" w:themeColor="background1"/>
                <w:sz w:val="48"/>
                <w:szCs w:val="48"/>
              </w:rPr>
            </w:pPr>
          </w:p>
        </w:tc>
      </w:tr>
    </w:tbl>
    <w:p w14:paraId="1D81A6C4" w14:textId="77777777" w:rsidR="0043117B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23892" wp14:editId="44FE18D1">
                <wp:simplePos x="0" y="0"/>
                <wp:positionH relativeFrom="column">
                  <wp:posOffset>-26894</wp:posOffset>
                </wp:positionH>
                <wp:positionV relativeFrom="paragraph">
                  <wp:posOffset>371512</wp:posOffset>
                </wp:positionV>
                <wp:extent cx="2030506" cy="26894"/>
                <wp:effectExtent l="0" t="0" r="2730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0506" cy="26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45623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29.25pt" to="157.8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" strokecolor="#4e67c8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>PROFILE INFO</w:t>
      </w:r>
    </w:p>
    <w:p w14:paraId="11E76494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</w:p>
    <w:p w14:paraId="750A3E28" w14:textId="181E02C4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36"/>
          <w:szCs w:val="36"/>
        </w:rPr>
        <w:t>*</w:t>
      </w:r>
      <w:r w:rsidR="00554546">
        <w:rPr>
          <w:sz w:val="24"/>
          <w:szCs w:val="24"/>
        </w:rPr>
        <w:t>VINITHAKUMARI.K</w:t>
      </w:r>
    </w:p>
    <w:p w14:paraId="24FF6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*Student of </w:t>
      </w:r>
      <w:proofErr w:type="spellStart"/>
      <w:r>
        <w:rPr>
          <w:sz w:val="24"/>
          <w:szCs w:val="24"/>
        </w:rPr>
        <w:t>Thavathiru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Santhaliga</w:t>
      </w:r>
      <w:proofErr w:type="spellEnd"/>
    </w:p>
    <w:p w14:paraId="7624599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Adigalar</w:t>
      </w:r>
      <w:proofErr w:type="spellEnd"/>
      <w:r>
        <w:rPr>
          <w:sz w:val="24"/>
          <w:szCs w:val="24"/>
        </w:rPr>
        <w:t xml:space="preserve"> Arts Science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Tamil </w:t>
      </w:r>
    </w:p>
    <w:p w14:paraId="6B8EDDCF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College</w:t>
      </w:r>
    </w:p>
    <w:p w14:paraId="62E03F1D" w14:textId="77777777" w:rsidR="00517AB1" w:rsidRDefault="00517AB1" w:rsidP="003818C7">
      <w:pPr>
        <w:tabs>
          <w:tab w:val="left" w:pos="990"/>
        </w:tabs>
        <w:rPr>
          <w:sz w:val="24"/>
          <w:szCs w:val="24"/>
        </w:rPr>
      </w:pPr>
    </w:p>
    <w:p w14:paraId="4FE2318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sz w:val="40"/>
          <w:szCs w:val="40"/>
        </w:rPr>
        <w:t>M</w:t>
      </w:r>
      <w:r>
        <w:rPr>
          <w:sz w:val="36"/>
          <w:szCs w:val="36"/>
        </w:rPr>
        <w:t>Y ADDRESS</w:t>
      </w:r>
    </w:p>
    <w:p w14:paraId="3393A4EC" w14:textId="77777777" w:rsidR="00517AB1" w:rsidRDefault="00517AB1" w:rsidP="003818C7">
      <w:pPr>
        <w:tabs>
          <w:tab w:val="left" w:pos="990"/>
        </w:tabs>
        <w:rPr>
          <w:sz w:val="36"/>
          <w:szCs w:val="36"/>
        </w:rPr>
      </w:pPr>
      <w:r>
        <w:rPr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109FC" wp14:editId="630AE869">
                <wp:simplePos x="0" y="0"/>
                <wp:positionH relativeFrom="column">
                  <wp:posOffset>40341</wp:posOffset>
                </wp:positionH>
                <wp:positionV relativeFrom="paragraph">
                  <wp:posOffset>32086</wp:posOffset>
                </wp:positionV>
                <wp:extent cx="2218765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4AA9A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pt,2.55pt" to="177.9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" strokecolor="#4e67c8 [3204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</w:rPr>
        <w:t xml:space="preserve"> </w:t>
      </w:r>
    </w:p>
    <w:p w14:paraId="422ABC23" w14:textId="39FA4907" w:rsid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 w:rsidR="00DA6CC1">
        <w:rPr>
          <w:sz w:val="24"/>
          <w:szCs w:val="24"/>
        </w:rPr>
        <w:t>Selvapuram</w:t>
      </w:r>
      <w:proofErr w:type="spellEnd"/>
      <w:r w:rsidR="00DA6CC1">
        <w:rPr>
          <w:sz w:val="24"/>
          <w:szCs w:val="24"/>
        </w:rPr>
        <w:t xml:space="preserve"> </w:t>
      </w:r>
      <w:proofErr w:type="spellStart"/>
      <w:r w:rsidR="00DA6CC1">
        <w:rPr>
          <w:sz w:val="24"/>
          <w:szCs w:val="24"/>
        </w:rPr>
        <w:t>perur</w:t>
      </w:r>
      <w:proofErr w:type="spellEnd"/>
      <w:r w:rsidR="00BC2D1C">
        <w:rPr>
          <w:sz w:val="24"/>
          <w:szCs w:val="24"/>
        </w:rPr>
        <w:t xml:space="preserve"> </w:t>
      </w:r>
      <w:r>
        <w:rPr>
          <w:sz w:val="24"/>
          <w:szCs w:val="24"/>
        </w:rPr>
        <w:t>Coimbatore _ 6410</w:t>
      </w:r>
      <w:r w:rsidR="00554546">
        <w:rPr>
          <w:sz w:val="24"/>
          <w:szCs w:val="24"/>
        </w:rPr>
        <w:t>09</w:t>
      </w:r>
    </w:p>
    <w:p w14:paraId="7C8072B6" w14:textId="2722A2E3" w:rsidR="00517AB1" w:rsidRDefault="00CB4102" w:rsidP="003818C7">
      <w:pPr>
        <w:tabs>
          <w:tab w:val="left" w:pos="990"/>
        </w:tabs>
        <w:rPr>
          <w:sz w:val="24"/>
          <w:szCs w:val="24"/>
        </w:rPr>
      </w:pPr>
      <w:hyperlink r:id="rId11" w:history="1">
        <w:r w:rsidR="00260201" w:rsidRPr="00333B2F">
          <w:rPr>
            <w:rStyle w:val="Hyperlink"/>
            <w:sz w:val="24"/>
            <w:szCs w:val="24"/>
          </w:rPr>
          <w:t>*deepa@gmail.com</w:t>
        </w:r>
      </w:hyperlink>
    </w:p>
    <w:p w14:paraId="66BDB4D0" w14:textId="10959059" w:rsidR="00517AB1" w:rsidRPr="00517AB1" w:rsidRDefault="00517AB1" w:rsidP="003818C7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*</w:t>
      </w:r>
      <w:r w:rsidR="00BC2D1C">
        <w:rPr>
          <w:sz w:val="24"/>
          <w:szCs w:val="24"/>
        </w:rPr>
        <w:t>9790123456</w:t>
      </w:r>
      <w:r>
        <w:rPr>
          <w:sz w:val="24"/>
          <w:szCs w:val="24"/>
        </w:rPr>
        <w:t xml:space="preserve"> </w:t>
      </w:r>
    </w:p>
    <w:sectPr w:rsidR="00517AB1" w:rsidRPr="00517AB1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578F8" w14:textId="77777777" w:rsidR="00CB4102" w:rsidRDefault="00CB4102" w:rsidP="000C45FF">
      <w:r>
        <w:separator/>
      </w:r>
    </w:p>
  </w:endnote>
  <w:endnote w:type="continuationSeparator" w:id="0">
    <w:p w14:paraId="4AA0F5D2" w14:textId="77777777" w:rsidR="00CB4102" w:rsidRDefault="00CB410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F9D4F" w14:textId="77777777" w:rsidR="00CB4102" w:rsidRDefault="00CB4102" w:rsidP="000C45FF">
      <w:r>
        <w:separator/>
      </w:r>
    </w:p>
  </w:footnote>
  <w:footnote w:type="continuationSeparator" w:id="0">
    <w:p w14:paraId="3FE5A950" w14:textId="77777777" w:rsidR="00CB4102" w:rsidRDefault="00CB410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EFED5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8AD2CF4" wp14:editId="36A267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C7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0201"/>
    <w:rsid w:val="00281FD5"/>
    <w:rsid w:val="00284A6C"/>
    <w:rsid w:val="0030481B"/>
    <w:rsid w:val="003156FC"/>
    <w:rsid w:val="003254B5"/>
    <w:rsid w:val="0037121F"/>
    <w:rsid w:val="003818C7"/>
    <w:rsid w:val="003A6B7D"/>
    <w:rsid w:val="003B06CA"/>
    <w:rsid w:val="004071FC"/>
    <w:rsid w:val="00445947"/>
    <w:rsid w:val="0046176F"/>
    <w:rsid w:val="004813B3"/>
    <w:rsid w:val="00496591"/>
    <w:rsid w:val="004C63E4"/>
    <w:rsid w:val="004D3011"/>
    <w:rsid w:val="00517AB1"/>
    <w:rsid w:val="005262AC"/>
    <w:rsid w:val="00554546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C2D1C"/>
    <w:rsid w:val="00C066B6"/>
    <w:rsid w:val="00C37BA1"/>
    <w:rsid w:val="00C4674C"/>
    <w:rsid w:val="00C506CF"/>
    <w:rsid w:val="00C72BED"/>
    <w:rsid w:val="00C9578B"/>
    <w:rsid w:val="00CB0055"/>
    <w:rsid w:val="00CB4102"/>
    <w:rsid w:val="00D2522B"/>
    <w:rsid w:val="00D422DE"/>
    <w:rsid w:val="00D5459D"/>
    <w:rsid w:val="00DA1F4D"/>
    <w:rsid w:val="00DA6CC1"/>
    <w:rsid w:val="00DD172A"/>
    <w:rsid w:val="00E25A26"/>
    <w:rsid w:val="00E4381A"/>
    <w:rsid w:val="00E55D74"/>
    <w:rsid w:val="00E94CDB"/>
    <w:rsid w:val="00F60274"/>
    <w:rsid w:val="00F77FB9"/>
    <w:rsid w:val="00FB068F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8330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4E67C8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31479E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11B1EA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31479E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C2D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*deepa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cas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816BFEC6F642C4A4B3EBAEAC9D1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33714-F6B9-4F39-A89E-36D5973B35C0}"/>
      </w:docPartPr>
      <w:docPartBody>
        <w:p w:rsidR="004021F7" w:rsidRDefault="00446DDF">
          <w:pPr>
            <w:pStyle w:val="AB816BFEC6F642C4A4B3EBAEAC9D165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DDF"/>
    <w:rsid w:val="000349B4"/>
    <w:rsid w:val="004021F7"/>
    <w:rsid w:val="00446DDF"/>
    <w:rsid w:val="00AE7170"/>
    <w:rsid w:val="00F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3F59412E51420093B0FC487542024E">
    <w:name w:val="C83F59412E51420093B0FC487542024E"/>
  </w:style>
  <w:style w:type="paragraph" w:customStyle="1" w:styleId="E8897210FDE64363911A257243FAE311">
    <w:name w:val="E8897210FDE64363911A257243FAE311"/>
  </w:style>
  <w:style w:type="paragraph" w:customStyle="1" w:styleId="E917ECB6FE0C4F4DB2C9909AC5895A3A">
    <w:name w:val="E917ECB6FE0C4F4DB2C9909AC5895A3A"/>
  </w:style>
  <w:style w:type="paragraph" w:customStyle="1" w:styleId="2825A08C5CC54544BD68725769CB6FBF">
    <w:name w:val="2825A08C5CC54544BD68725769CB6FBF"/>
  </w:style>
  <w:style w:type="paragraph" w:customStyle="1" w:styleId="B2796AAC64E34451972494BB75B5EF05">
    <w:name w:val="B2796AAC64E34451972494BB75B5EF05"/>
  </w:style>
  <w:style w:type="paragraph" w:customStyle="1" w:styleId="2DB9553594F2432DB2C32649639A6DB8">
    <w:name w:val="2DB9553594F2432DB2C32649639A6DB8"/>
  </w:style>
  <w:style w:type="paragraph" w:customStyle="1" w:styleId="C9E7093303854A30BA7A15F04876C1F3">
    <w:name w:val="C9E7093303854A30BA7A15F04876C1F3"/>
  </w:style>
  <w:style w:type="paragraph" w:customStyle="1" w:styleId="8DCD9887A9804A00A4113DD80D893245">
    <w:name w:val="8DCD9887A9804A00A4113DD80D893245"/>
  </w:style>
  <w:style w:type="paragraph" w:customStyle="1" w:styleId="86B3E422F21B4136A433199DC10197EC">
    <w:name w:val="86B3E422F21B4136A433199DC10197EC"/>
  </w:style>
  <w:style w:type="paragraph" w:customStyle="1" w:styleId="A4F8BC56348E434A8BFA8AA6948ADAC5">
    <w:name w:val="A4F8BC56348E434A8BFA8AA6948ADAC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DAB61C66DC4F28B983AAEF7F3FE6E1">
    <w:name w:val="D9DAB61C66DC4F28B983AAEF7F3FE6E1"/>
  </w:style>
  <w:style w:type="paragraph" w:customStyle="1" w:styleId="C9331064520D467396A9E8999115FD69">
    <w:name w:val="C9331064520D467396A9E8999115FD69"/>
  </w:style>
  <w:style w:type="paragraph" w:customStyle="1" w:styleId="2B5FABD7610640E59D10B03685EB7850">
    <w:name w:val="2B5FABD7610640E59D10B03685EB7850"/>
  </w:style>
  <w:style w:type="paragraph" w:customStyle="1" w:styleId="027F92F45B9840FA919E58FC7F8E04D4">
    <w:name w:val="027F92F45B9840FA919E58FC7F8E04D4"/>
  </w:style>
  <w:style w:type="paragraph" w:customStyle="1" w:styleId="2FC24539BD2749ADAD3E189ED43D8E39">
    <w:name w:val="2FC24539BD2749ADAD3E189ED43D8E39"/>
  </w:style>
  <w:style w:type="paragraph" w:customStyle="1" w:styleId="CF53D9A4441742E8B26E429B21809C36">
    <w:name w:val="CF53D9A4441742E8B26E429B21809C36"/>
  </w:style>
  <w:style w:type="paragraph" w:customStyle="1" w:styleId="AB816BFEC6F642C4A4B3EBAEAC9D165A">
    <w:name w:val="AB816BFEC6F642C4A4B3EBAEAC9D165A"/>
  </w:style>
  <w:style w:type="paragraph" w:customStyle="1" w:styleId="3AB663F4717E4A93AF126A06D3DCCD65">
    <w:name w:val="3AB663F4717E4A93AF126A06D3DCCD65"/>
  </w:style>
  <w:style w:type="paragraph" w:customStyle="1" w:styleId="96E8581939D84099834306ABAD92BE3E">
    <w:name w:val="96E8581939D84099834306ABAD92BE3E"/>
  </w:style>
  <w:style w:type="paragraph" w:customStyle="1" w:styleId="B8F05E00B0BD4D0EB11369FF40E6BC23">
    <w:name w:val="B8F05E00B0BD4D0EB11369FF40E6BC23"/>
  </w:style>
  <w:style w:type="paragraph" w:customStyle="1" w:styleId="77FC8CAEA2B141AF8EF1FCB7BBDC1E94">
    <w:name w:val="77FC8CAEA2B141AF8EF1FCB7BBDC1E94"/>
  </w:style>
  <w:style w:type="paragraph" w:customStyle="1" w:styleId="AE5C5B5F874744948D50A4D2C4627E53">
    <w:name w:val="AE5C5B5F874744948D50A4D2C4627E53"/>
  </w:style>
  <w:style w:type="paragraph" w:customStyle="1" w:styleId="68DCA97A52DE40D891280DE7B954AC10">
    <w:name w:val="68DCA97A52DE40D891280DE7B954AC10"/>
  </w:style>
  <w:style w:type="paragraph" w:customStyle="1" w:styleId="89821FF32D6F4DE180ADB19251F5DBBD">
    <w:name w:val="89821FF32D6F4DE180ADB19251F5DBBD"/>
  </w:style>
  <w:style w:type="paragraph" w:customStyle="1" w:styleId="45CB1218A71D4144988EF3794D0E0591">
    <w:name w:val="45CB1218A71D4144988EF3794D0E0591"/>
  </w:style>
  <w:style w:type="paragraph" w:customStyle="1" w:styleId="FF90A4C62173424697A62696D4E98748">
    <w:name w:val="FF90A4C62173424697A62696D4E98748"/>
  </w:style>
  <w:style w:type="paragraph" w:customStyle="1" w:styleId="380DA34B65354FF88BFF0C0716A69448">
    <w:name w:val="380DA34B65354FF88BFF0C0716A69448"/>
  </w:style>
  <w:style w:type="paragraph" w:customStyle="1" w:styleId="A96B468F138A42DEBF8A56387CCA81B6">
    <w:name w:val="A96B468F138A42DEBF8A56387CCA81B6"/>
  </w:style>
  <w:style w:type="paragraph" w:customStyle="1" w:styleId="9CBBDFD37F7047D9AA3171DDC423A469">
    <w:name w:val="9CBBDFD37F7047D9AA3171DDC423A469"/>
  </w:style>
  <w:style w:type="paragraph" w:customStyle="1" w:styleId="86772D9C1CAF422391E90DE646B0746C">
    <w:name w:val="86772D9C1CAF422391E90DE646B0746C"/>
  </w:style>
  <w:style w:type="paragraph" w:customStyle="1" w:styleId="AF14A75397C0450C80357956E8D8180F">
    <w:name w:val="AF14A75397C0450C80357956E8D8180F"/>
  </w:style>
  <w:style w:type="paragraph" w:customStyle="1" w:styleId="F9FEF18791294F19B3E9CE3E97EB542D">
    <w:name w:val="F9FEF18791294F19B3E9CE3E97EB542D"/>
  </w:style>
  <w:style w:type="paragraph" w:customStyle="1" w:styleId="F186B80E8D834DC48B6B0AF7492DA152">
    <w:name w:val="F186B80E8D834DC48B6B0AF7492DA152"/>
  </w:style>
  <w:style w:type="paragraph" w:customStyle="1" w:styleId="F30C1C77E6AB424497C5CBBED70F6051">
    <w:name w:val="F30C1C77E6AB424497C5CBBED70F6051"/>
  </w:style>
  <w:style w:type="paragraph" w:customStyle="1" w:styleId="76FFB2BEF65B48EBB68417F10DDA5C89">
    <w:name w:val="76FFB2BEF65B48EBB68417F10DDA5C89"/>
  </w:style>
  <w:style w:type="paragraph" w:customStyle="1" w:styleId="CC17B9C2AD394672B5743D2A543B28EE">
    <w:name w:val="CC17B9C2AD394672B5743D2A543B28EE"/>
  </w:style>
  <w:style w:type="paragraph" w:customStyle="1" w:styleId="EE885ABA15D843618AA86BEDEFFAB8DC">
    <w:name w:val="EE885ABA15D843618AA86BEDEFFAB8DC"/>
  </w:style>
  <w:style w:type="paragraph" w:customStyle="1" w:styleId="5978A676E16044CF968DF57CDA69645E">
    <w:name w:val="5978A676E16044CF968DF57CDA69645E"/>
  </w:style>
  <w:style w:type="paragraph" w:customStyle="1" w:styleId="4E6D6AA950EE4BDD8B8CE265B7E54B0F">
    <w:name w:val="4E6D6AA950EE4BDD8B8CE265B7E54B0F"/>
  </w:style>
  <w:style w:type="paragraph" w:customStyle="1" w:styleId="80CC2841F178400FAC7E6DD11AFE38CA">
    <w:name w:val="80CC2841F178400FAC7E6DD11AFE38C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F1B4F0B3646495CB2AC7739AFA298D8">
    <w:name w:val="7F1B4F0B3646495CB2AC7739AFA29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D60B055-0891-47CD-8E63-437509981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2023-10-26T19:24:00Z</dcterms:created>
  <dcterms:modified xsi:type="dcterms:W3CDTF">2023-10-26T19:24:00Z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